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D1D2" w14:textId="7FA1C198" w:rsidR="00A93E95" w:rsidRDefault="00A93E95" w:rsidP="00A93E95">
      <w:pPr>
        <w:pStyle w:val="Heading1"/>
        <w:jc w:val="center"/>
      </w:pPr>
      <w:r>
        <w:t>IST 652</w:t>
      </w:r>
    </w:p>
    <w:p w14:paraId="7D15703E" w14:textId="22E3D9D2" w:rsidR="00A93E95" w:rsidRDefault="00A93E95" w:rsidP="00A24356">
      <w:pPr>
        <w:pStyle w:val="Heading1"/>
      </w:pPr>
      <w:r w:rsidRPr="00A93E95">
        <w:t>Team Member</w:t>
      </w:r>
    </w:p>
    <w:p w14:paraId="21C830D5" w14:textId="0F2AB3A1" w:rsidR="00A93E95" w:rsidRPr="00A93E95" w:rsidRDefault="00A93E95" w:rsidP="00A93E95">
      <w:pPr>
        <w:pStyle w:val="ListParagraph"/>
        <w:numPr>
          <w:ilvl w:val="0"/>
          <w:numId w:val="27"/>
        </w:numPr>
        <w:rPr>
          <w:rFonts w:ascii="Times New Roman" w:hAnsi="Times New Roman"/>
          <w:bCs/>
        </w:rPr>
      </w:pPr>
      <w:r w:rsidRPr="00A93E95">
        <w:rPr>
          <w:rFonts w:ascii="Times New Roman" w:hAnsi="Times New Roman"/>
          <w:bCs/>
        </w:rPr>
        <w:t>Thomas Bahng</w:t>
      </w:r>
    </w:p>
    <w:p w14:paraId="7439D68A" w14:textId="14F86C56" w:rsidR="00A93E95" w:rsidRPr="00A93E95" w:rsidRDefault="00A93E95" w:rsidP="00A93E95">
      <w:pPr>
        <w:pStyle w:val="ListParagraph"/>
        <w:numPr>
          <w:ilvl w:val="0"/>
          <w:numId w:val="27"/>
        </w:numPr>
        <w:rPr>
          <w:rFonts w:ascii="Times New Roman" w:hAnsi="Times New Roman"/>
          <w:bCs/>
        </w:rPr>
      </w:pPr>
      <w:r w:rsidRPr="00A93E95">
        <w:rPr>
          <w:rFonts w:ascii="Times New Roman" w:hAnsi="Times New Roman"/>
          <w:bCs/>
        </w:rPr>
        <w:t>Meng Synn</w:t>
      </w:r>
    </w:p>
    <w:p w14:paraId="7824BB8C" w14:textId="77777777" w:rsidR="00A93E95" w:rsidRDefault="0068027A" w:rsidP="00A24356">
      <w:pPr>
        <w:pStyle w:val="Heading1"/>
      </w:pPr>
      <w:r w:rsidRPr="00A93E95">
        <w:t>Topic</w:t>
      </w:r>
    </w:p>
    <w:p w14:paraId="4D501941" w14:textId="40A0FFA4" w:rsidR="00CC007D" w:rsidRDefault="00A93E95" w:rsidP="00B70C90">
      <w:pPr>
        <w:spacing w:before="0"/>
        <w:rPr>
          <w:rFonts w:ascii="Times New Roman" w:hAnsi="Times New Roman"/>
          <w:sz w:val="24"/>
          <w:szCs w:val="24"/>
        </w:rPr>
      </w:pPr>
      <w:r w:rsidRPr="00A93E95">
        <w:rPr>
          <w:rFonts w:ascii="Times New Roman" w:hAnsi="Times New Roman"/>
          <w:bCs/>
          <w:sz w:val="24"/>
          <w:szCs w:val="24"/>
        </w:rPr>
        <w:t xml:space="preserve">Exploration of </w:t>
      </w:r>
      <w:r w:rsidR="0068027A" w:rsidRPr="00A93E95">
        <w:rPr>
          <w:rFonts w:ascii="Times New Roman" w:hAnsi="Times New Roman"/>
          <w:bCs/>
          <w:sz w:val="24"/>
          <w:szCs w:val="24"/>
        </w:rPr>
        <w:t>popularity data of historic characters</w:t>
      </w:r>
      <w:r w:rsidR="006A7166" w:rsidRPr="00A93E95">
        <w:rPr>
          <w:rFonts w:ascii="Times New Roman" w:hAnsi="Times New Roman"/>
          <w:bCs/>
          <w:sz w:val="24"/>
          <w:szCs w:val="24"/>
        </w:rPr>
        <w:t xml:space="preserve"> through Pantheon Project</w:t>
      </w:r>
      <w:r w:rsidR="00B70C90">
        <w:rPr>
          <w:rFonts w:ascii="Times New Roman" w:hAnsi="Times New Roman"/>
          <w:bCs/>
          <w:sz w:val="24"/>
          <w:szCs w:val="24"/>
        </w:rPr>
        <w:t xml:space="preserve">. The dataset is coming from </w:t>
      </w:r>
      <w:hyperlink r:id="rId7" w:history="1">
        <w:r w:rsidR="00810BEC" w:rsidRPr="00A93E95">
          <w:rPr>
            <w:rStyle w:val="Hyperlink"/>
            <w:rFonts w:ascii="Times New Roman" w:hAnsi="Times New Roman"/>
            <w:sz w:val="24"/>
            <w:szCs w:val="24"/>
          </w:rPr>
          <w:t>https://www.kaggle.com/mit/pantheon-project</w:t>
        </w:r>
      </w:hyperlink>
      <w:r w:rsidR="00B70C90">
        <w:rPr>
          <w:rFonts w:ascii="Times New Roman" w:hAnsi="Times New Roman"/>
          <w:sz w:val="24"/>
          <w:szCs w:val="24"/>
        </w:rPr>
        <w:t xml:space="preserve"> and contains</w:t>
      </w:r>
      <w:r w:rsidR="003551AE">
        <w:rPr>
          <w:rFonts w:ascii="Times New Roman" w:hAnsi="Times New Roman"/>
          <w:sz w:val="24"/>
          <w:szCs w:val="24"/>
        </w:rPr>
        <w:t xml:space="preserve"> </w:t>
      </w:r>
      <w:r w:rsidR="0068027A" w:rsidRPr="00A93E95">
        <w:rPr>
          <w:rFonts w:ascii="Times New Roman" w:hAnsi="Times New Roman"/>
          <w:sz w:val="24"/>
          <w:szCs w:val="24"/>
        </w:rPr>
        <w:t xml:space="preserve">17 columns </w:t>
      </w:r>
      <w:r w:rsidR="00867027" w:rsidRPr="00A93E95">
        <w:rPr>
          <w:rFonts w:ascii="Times New Roman" w:hAnsi="Times New Roman"/>
          <w:sz w:val="24"/>
          <w:szCs w:val="24"/>
        </w:rPr>
        <w:t xml:space="preserve">and </w:t>
      </w:r>
      <w:r w:rsidR="003551AE">
        <w:rPr>
          <w:rFonts w:ascii="Times New Roman" w:hAnsi="Times New Roman"/>
          <w:sz w:val="24"/>
          <w:szCs w:val="24"/>
        </w:rPr>
        <w:t xml:space="preserve">about </w:t>
      </w:r>
      <w:r w:rsidR="00867027" w:rsidRPr="00A93E95">
        <w:rPr>
          <w:rFonts w:ascii="Times New Roman" w:hAnsi="Times New Roman"/>
          <w:sz w:val="24"/>
          <w:szCs w:val="24"/>
        </w:rPr>
        <w:t>11</w:t>
      </w:r>
      <w:r w:rsidR="00C7209B">
        <w:rPr>
          <w:rFonts w:ascii="Times New Roman" w:hAnsi="Times New Roman"/>
          <w:sz w:val="24"/>
          <w:szCs w:val="24"/>
        </w:rPr>
        <w:t>,3</w:t>
      </w:r>
      <w:r w:rsidR="00867027" w:rsidRPr="00A93E95">
        <w:rPr>
          <w:rFonts w:ascii="Times New Roman" w:hAnsi="Times New Roman"/>
          <w:sz w:val="24"/>
          <w:szCs w:val="24"/>
        </w:rPr>
        <w:t xml:space="preserve">00 rows </w:t>
      </w:r>
      <w:r w:rsidR="0068027A" w:rsidRPr="00A93E95">
        <w:rPr>
          <w:rFonts w:ascii="Times New Roman" w:hAnsi="Times New Roman"/>
          <w:sz w:val="24"/>
          <w:szCs w:val="24"/>
        </w:rPr>
        <w:t>of data</w:t>
      </w:r>
      <w:r w:rsidR="00B70C90">
        <w:rPr>
          <w:rFonts w:ascii="Times New Roman" w:hAnsi="Times New Roman"/>
          <w:sz w:val="24"/>
          <w:szCs w:val="24"/>
        </w:rPr>
        <w:t>. The</w:t>
      </w:r>
      <w:r w:rsidR="0068027A" w:rsidRPr="00A93E95">
        <w:rPr>
          <w:rFonts w:ascii="Times New Roman" w:hAnsi="Times New Roman"/>
          <w:sz w:val="24"/>
          <w:szCs w:val="24"/>
        </w:rPr>
        <w:t xml:space="preserve"> data appears to be </w:t>
      </w:r>
      <w:r w:rsidR="00B70C90">
        <w:rPr>
          <w:rFonts w:ascii="Times New Roman" w:hAnsi="Times New Roman"/>
          <w:sz w:val="24"/>
          <w:szCs w:val="24"/>
        </w:rPr>
        <w:t xml:space="preserve">structured and </w:t>
      </w:r>
      <w:r w:rsidR="0068027A" w:rsidRPr="00A93E95">
        <w:rPr>
          <w:rFonts w:ascii="Times New Roman" w:hAnsi="Times New Roman"/>
          <w:sz w:val="24"/>
          <w:szCs w:val="24"/>
        </w:rPr>
        <w:t>complete</w:t>
      </w:r>
      <w:r w:rsidR="00B70C90">
        <w:rPr>
          <w:rFonts w:ascii="Times New Roman" w:hAnsi="Times New Roman"/>
          <w:sz w:val="24"/>
          <w:szCs w:val="24"/>
        </w:rPr>
        <w:t xml:space="preserve"> in a single comma separated values file.</w:t>
      </w:r>
    </w:p>
    <w:p w14:paraId="7E15B680" w14:textId="22073DF2" w:rsidR="00C7209B" w:rsidRPr="00C7209B" w:rsidRDefault="00C7209B" w:rsidP="00B70C90">
      <w:pPr>
        <w:spacing w:before="0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C7209B" w14:paraId="2B6461FA" w14:textId="77777777" w:rsidTr="00C7209B">
        <w:tc>
          <w:tcPr>
            <w:tcW w:w="3775" w:type="dxa"/>
          </w:tcPr>
          <w:p w14:paraId="7DCD54A8" w14:textId="4A9FE5B2" w:rsidR="00C7209B" w:rsidRPr="00C7209B" w:rsidRDefault="00C7209B" w:rsidP="00C7209B">
            <w:pPr>
              <w:rPr>
                <w:b/>
                <w:bCs/>
              </w:rPr>
            </w:pPr>
            <w:r w:rsidRPr="00C7209B">
              <w:rPr>
                <w:b/>
                <w:bCs/>
              </w:rPr>
              <w:t>Field Name</w:t>
            </w:r>
          </w:p>
        </w:tc>
        <w:tc>
          <w:tcPr>
            <w:tcW w:w="5575" w:type="dxa"/>
          </w:tcPr>
          <w:p w14:paraId="4935AE16" w14:textId="4D2792D9" w:rsidR="00C7209B" w:rsidRPr="00C7209B" w:rsidRDefault="00C7209B" w:rsidP="00C7209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209B">
              <w:rPr>
                <w:rFonts w:ascii="Times New Roman" w:hAnsi="Times New Roman"/>
                <w:b/>
                <w:bCs/>
                <w:sz w:val="24"/>
                <w:szCs w:val="24"/>
              </w:rPr>
              <w:t>Sample Data</w:t>
            </w:r>
          </w:p>
        </w:tc>
      </w:tr>
      <w:tr w:rsidR="00C7209B" w14:paraId="0A2C6FC7" w14:textId="77777777" w:rsidTr="00C7209B">
        <w:tc>
          <w:tcPr>
            <w:tcW w:w="3775" w:type="dxa"/>
          </w:tcPr>
          <w:p w14:paraId="4F92091F" w14:textId="2E29E25E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C684A">
              <w:t>article_id</w:t>
            </w:r>
            <w:proofErr w:type="spellEnd"/>
          </w:p>
        </w:tc>
        <w:tc>
          <w:tcPr>
            <w:tcW w:w="5575" w:type="dxa"/>
          </w:tcPr>
          <w:p w14:paraId="3074C168" w14:textId="0C626C51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1844</w:t>
            </w:r>
          </w:p>
        </w:tc>
      </w:tr>
      <w:tr w:rsidR="00C7209B" w14:paraId="3C3094A4" w14:textId="77777777" w:rsidTr="00C7209B">
        <w:tc>
          <w:tcPr>
            <w:tcW w:w="3775" w:type="dxa"/>
          </w:tcPr>
          <w:p w14:paraId="65C8D339" w14:textId="17DDF71C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C684A">
              <w:t>full_name</w:t>
            </w:r>
            <w:proofErr w:type="spellEnd"/>
          </w:p>
        </w:tc>
        <w:tc>
          <w:tcPr>
            <w:tcW w:w="5575" w:type="dxa"/>
          </w:tcPr>
          <w:p w14:paraId="645C18CE" w14:textId="1DD07925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Archimedes</w:t>
            </w:r>
          </w:p>
        </w:tc>
      </w:tr>
      <w:tr w:rsidR="00C7209B" w14:paraId="04D3F850" w14:textId="77777777" w:rsidTr="00C7209B">
        <w:tc>
          <w:tcPr>
            <w:tcW w:w="3775" w:type="dxa"/>
          </w:tcPr>
          <w:p w14:paraId="2EC33072" w14:textId="395DA12C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sex</w:t>
            </w:r>
          </w:p>
        </w:tc>
        <w:tc>
          <w:tcPr>
            <w:tcW w:w="5575" w:type="dxa"/>
          </w:tcPr>
          <w:p w14:paraId="1126493A" w14:textId="43B73A1D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C7209B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C7209B" w14:paraId="14E3E348" w14:textId="77777777" w:rsidTr="00C7209B">
        <w:tc>
          <w:tcPr>
            <w:tcW w:w="3775" w:type="dxa"/>
          </w:tcPr>
          <w:p w14:paraId="52E9B80E" w14:textId="57FCF112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C684A">
              <w:t>birth_year</w:t>
            </w:r>
            <w:proofErr w:type="spellEnd"/>
          </w:p>
        </w:tc>
        <w:tc>
          <w:tcPr>
            <w:tcW w:w="5575" w:type="dxa"/>
          </w:tcPr>
          <w:p w14:paraId="6B46C441" w14:textId="29450F6D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C7209B">
              <w:rPr>
                <w:rFonts w:ascii="Times New Roman" w:hAnsi="Times New Roman"/>
                <w:sz w:val="24"/>
                <w:szCs w:val="24"/>
              </w:rPr>
              <w:t>-287</w:t>
            </w:r>
          </w:p>
        </w:tc>
      </w:tr>
      <w:tr w:rsidR="00C7209B" w14:paraId="5D40DF3C" w14:textId="77777777" w:rsidTr="00C7209B">
        <w:tc>
          <w:tcPr>
            <w:tcW w:w="3775" w:type="dxa"/>
          </w:tcPr>
          <w:p w14:paraId="059309C4" w14:textId="1DB92272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city</w:t>
            </w:r>
          </w:p>
        </w:tc>
        <w:tc>
          <w:tcPr>
            <w:tcW w:w="5575" w:type="dxa"/>
          </w:tcPr>
          <w:p w14:paraId="74EA580D" w14:textId="1F15CE1E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209B" w14:paraId="0917847E" w14:textId="77777777" w:rsidTr="00C7209B">
        <w:tc>
          <w:tcPr>
            <w:tcW w:w="3775" w:type="dxa"/>
          </w:tcPr>
          <w:p w14:paraId="1CC0EC06" w14:textId="626B4043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state</w:t>
            </w:r>
          </w:p>
        </w:tc>
        <w:tc>
          <w:tcPr>
            <w:tcW w:w="5575" w:type="dxa"/>
          </w:tcPr>
          <w:p w14:paraId="302B52E2" w14:textId="5D0B2623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C7209B">
              <w:rPr>
                <w:rFonts w:ascii="Times New Roman" w:hAnsi="Times New Roman"/>
                <w:sz w:val="24"/>
                <w:szCs w:val="24"/>
              </w:rPr>
              <w:t>Syracuse</w:t>
            </w:r>
          </w:p>
        </w:tc>
      </w:tr>
      <w:tr w:rsidR="00C7209B" w14:paraId="36ECB434" w14:textId="77777777" w:rsidTr="00C7209B">
        <w:tc>
          <w:tcPr>
            <w:tcW w:w="3775" w:type="dxa"/>
          </w:tcPr>
          <w:p w14:paraId="664287D3" w14:textId="478D23CE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country</w:t>
            </w:r>
          </w:p>
        </w:tc>
        <w:tc>
          <w:tcPr>
            <w:tcW w:w="5575" w:type="dxa"/>
          </w:tcPr>
          <w:p w14:paraId="21619062" w14:textId="0FC2F46B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 w:rsidRPr="00C7209B">
              <w:rPr>
                <w:rFonts w:ascii="Times New Roman" w:hAnsi="Times New Roman"/>
                <w:sz w:val="24"/>
                <w:szCs w:val="24"/>
              </w:rPr>
              <w:t>Italy</w:t>
            </w:r>
          </w:p>
        </w:tc>
      </w:tr>
      <w:tr w:rsidR="00C7209B" w14:paraId="0FA90E09" w14:textId="77777777" w:rsidTr="00C7209B">
        <w:tc>
          <w:tcPr>
            <w:tcW w:w="3775" w:type="dxa"/>
          </w:tcPr>
          <w:p w14:paraId="31C9F600" w14:textId="0CA36B08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continent</w:t>
            </w:r>
          </w:p>
        </w:tc>
        <w:tc>
          <w:tcPr>
            <w:tcW w:w="5575" w:type="dxa"/>
          </w:tcPr>
          <w:p w14:paraId="2BEF1FF0" w14:textId="45276F55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Europe</w:t>
            </w:r>
          </w:p>
        </w:tc>
      </w:tr>
      <w:tr w:rsidR="00C7209B" w14:paraId="7D44DE6A" w14:textId="77777777" w:rsidTr="00C7209B">
        <w:tc>
          <w:tcPr>
            <w:tcW w:w="3775" w:type="dxa"/>
          </w:tcPr>
          <w:p w14:paraId="30C397EC" w14:textId="744DD989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latitude</w:t>
            </w:r>
          </w:p>
        </w:tc>
        <w:tc>
          <w:tcPr>
            <w:tcW w:w="5575" w:type="dxa"/>
          </w:tcPr>
          <w:p w14:paraId="5AA81545" w14:textId="14E6EE24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37.08333</w:t>
            </w:r>
          </w:p>
        </w:tc>
      </w:tr>
      <w:tr w:rsidR="00C7209B" w14:paraId="31EA9E5E" w14:textId="77777777" w:rsidTr="00C7209B">
        <w:tc>
          <w:tcPr>
            <w:tcW w:w="3775" w:type="dxa"/>
          </w:tcPr>
          <w:p w14:paraId="1585C6DE" w14:textId="699F4F7C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longitude</w:t>
            </w:r>
          </w:p>
        </w:tc>
        <w:tc>
          <w:tcPr>
            <w:tcW w:w="5575" w:type="dxa"/>
          </w:tcPr>
          <w:p w14:paraId="482AED9E" w14:textId="7A4AA1E2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15.28333</w:t>
            </w:r>
          </w:p>
        </w:tc>
      </w:tr>
      <w:tr w:rsidR="00C7209B" w14:paraId="35B890D1" w14:textId="77777777" w:rsidTr="00C7209B">
        <w:tc>
          <w:tcPr>
            <w:tcW w:w="3775" w:type="dxa"/>
          </w:tcPr>
          <w:p w14:paraId="38C52FB9" w14:textId="1FB9257C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occupation</w:t>
            </w:r>
          </w:p>
        </w:tc>
        <w:tc>
          <w:tcPr>
            <w:tcW w:w="5575" w:type="dxa"/>
          </w:tcPr>
          <w:p w14:paraId="7FC4A345" w14:textId="4387D631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Mathematician</w:t>
            </w:r>
          </w:p>
        </w:tc>
      </w:tr>
      <w:tr w:rsidR="00C7209B" w14:paraId="7DCE1138" w14:textId="77777777" w:rsidTr="00C7209B">
        <w:tc>
          <w:tcPr>
            <w:tcW w:w="3775" w:type="dxa"/>
          </w:tcPr>
          <w:p w14:paraId="6F35FBBB" w14:textId="1CDFCCEE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industry</w:t>
            </w:r>
          </w:p>
        </w:tc>
        <w:tc>
          <w:tcPr>
            <w:tcW w:w="5575" w:type="dxa"/>
          </w:tcPr>
          <w:p w14:paraId="050722C8" w14:textId="373EAEFB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</w:t>
            </w:r>
          </w:p>
        </w:tc>
      </w:tr>
      <w:tr w:rsidR="00C7209B" w14:paraId="506BE90A" w14:textId="77777777" w:rsidTr="00C7209B">
        <w:tc>
          <w:tcPr>
            <w:tcW w:w="3775" w:type="dxa"/>
          </w:tcPr>
          <w:p w14:paraId="4E280804" w14:textId="50C599DB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r w:rsidRPr="006C684A">
              <w:t>domain</w:t>
            </w:r>
          </w:p>
        </w:tc>
        <w:tc>
          <w:tcPr>
            <w:tcW w:w="5575" w:type="dxa"/>
          </w:tcPr>
          <w:p w14:paraId="70C854D8" w14:textId="7B220ECF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Science &amp; Technology</w:t>
            </w:r>
          </w:p>
        </w:tc>
      </w:tr>
      <w:tr w:rsidR="00C7209B" w14:paraId="528F5549" w14:textId="77777777" w:rsidTr="00C7209B">
        <w:tc>
          <w:tcPr>
            <w:tcW w:w="3775" w:type="dxa"/>
          </w:tcPr>
          <w:p w14:paraId="2D79AA32" w14:textId="47AC46C4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C684A">
              <w:t>article_languages</w:t>
            </w:r>
            <w:proofErr w:type="spellEnd"/>
          </w:p>
        </w:tc>
        <w:tc>
          <w:tcPr>
            <w:tcW w:w="5575" w:type="dxa"/>
          </w:tcPr>
          <w:p w14:paraId="2F83137C" w14:textId="4CAA0E1A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</w:tr>
      <w:tr w:rsidR="00C7209B" w14:paraId="4F3914E8" w14:textId="77777777" w:rsidTr="00C7209B">
        <w:tc>
          <w:tcPr>
            <w:tcW w:w="3775" w:type="dxa"/>
          </w:tcPr>
          <w:p w14:paraId="41C9BF69" w14:textId="3723AFBC" w:rsidR="00C7209B" w:rsidRDefault="00C7209B" w:rsidP="00C7209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C684A">
              <w:t>page_views</w:t>
            </w:r>
            <w:proofErr w:type="spellEnd"/>
          </w:p>
        </w:tc>
        <w:tc>
          <w:tcPr>
            <w:tcW w:w="5575" w:type="dxa"/>
          </w:tcPr>
          <w:p w14:paraId="73C10711" w14:textId="5303D6D6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22022077</w:t>
            </w:r>
          </w:p>
        </w:tc>
      </w:tr>
      <w:tr w:rsidR="00C7209B" w14:paraId="527F18D9" w14:textId="77777777" w:rsidTr="00C7209B">
        <w:tc>
          <w:tcPr>
            <w:tcW w:w="3775" w:type="dxa"/>
          </w:tcPr>
          <w:p w14:paraId="37EEA2F6" w14:textId="0941E420" w:rsidR="00C7209B" w:rsidRPr="006C684A" w:rsidRDefault="00C7209B" w:rsidP="00C7209B">
            <w:proofErr w:type="spellStart"/>
            <w:r w:rsidRPr="00CF17C1">
              <w:t>average_views</w:t>
            </w:r>
            <w:proofErr w:type="spellEnd"/>
          </w:p>
        </w:tc>
        <w:tc>
          <w:tcPr>
            <w:tcW w:w="5575" w:type="dxa"/>
          </w:tcPr>
          <w:p w14:paraId="58EE8C09" w14:textId="15038EFD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170714</w:t>
            </w:r>
          </w:p>
        </w:tc>
      </w:tr>
      <w:tr w:rsidR="00C7209B" w14:paraId="1F51E5A8" w14:textId="77777777" w:rsidTr="00C7209B">
        <w:tc>
          <w:tcPr>
            <w:tcW w:w="3775" w:type="dxa"/>
          </w:tcPr>
          <w:p w14:paraId="274B2195" w14:textId="3FD96682" w:rsidR="00C7209B" w:rsidRPr="006C684A" w:rsidRDefault="00C7209B" w:rsidP="00C7209B">
            <w:proofErr w:type="spellStart"/>
            <w:r w:rsidRPr="00CF17C1">
              <w:t>historical_popularity_index</w:t>
            </w:r>
            <w:proofErr w:type="spellEnd"/>
          </w:p>
        </w:tc>
        <w:tc>
          <w:tcPr>
            <w:tcW w:w="5575" w:type="dxa"/>
          </w:tcPr>
          <w:p w14:paraId="08542667" w14:textId="3C9ABB69" w:rsidR="00C7209B" w:rsidRPr="00C7209B" w:rsidRDefault="00C7209B" w:rsidP="00C7209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30.9907</w:t>
            </w:r>
          </w:p>
        </w:tc>
      </w:tr>
    </w:tbl>
    <w:p w14:paraId="0AE020B1" w14:textId="77777777" w:rsidR="00C7209B" w:rsidRPr="00A93E95" w:rsidRDefault="00C7209B" w:rsidP="00B70C90">
      <w:pPr>
        <w:spacing w:before="0"/>
        <w:rPr>
          <w:rFonts w:ascii="Times New Roman" w:hAnsi="Times New Roman"/>
          <w:sz w:val="24"/>
          <w:szCs w:val="24"/>
        </w:rPr>
      </w:pPr>
    </w:p>
    <w:p w14:paraId="14E5A496" w14:textId="77777777" w:rsidR="00CC007D" w:rsidRPr="00A93E95" w:rsidRDefault="00CC007D" w:rsidP="00A24356">
      <w:pPr>
        <w:pStyle w:val="Heading1"/>
      </w:pPr>
      <w:r w:rsidRPr="00A93E95">
        <w:t>Research Questions:</w:t>
      </w:r>
    </w:p>
    <w:p w14:paraId="48E7DD64" w14:textId="13E839CC" w:rsidR="00CC007D" w:rsidRPr="00A93E95" w:rsidRDefault="0068027A" w:rsidP="00CC007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t>Which historic char</w:t>
      </w:r>
      <w:r w:rsidR="00867027" w:rsidRPr="00A93E95">
        <w:rPr>
          <w:rFonts w:ascii="Times New Roman" w:hAnsi="Times New Roman" w:cs="Times New Roman"/>
          <w:sz w:val="24"/>
          <w:szCs w:val="24"/>
        </w:rPr>
        <w:t>acters are the most popular</w:t>
      </w:r>
      <w:r w:rsidR="00CC007D" w:rsidRPr="00A93E95">
        <w:rPr>
          <w:rFonts w:ascii="Times New Roman" w:hAnsi="Times New Roman" w:cs="Times New Roman"/>
          <w:sz w:val="24"/>
          <w:szCs w:val="24"/>
        </w:rPr>
        <w:t>?</w:t>
      </w:r>
    </w:p>
    <w:p w14:paraId="09D9E1B6" w14:textId="2B0FD9D9" w:rsidR="0068027A" w:rsidRPr="00A93E95" w:rsidRDefault="0068027A" w:rsidP="00CC007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t xml:space="preserve">When </w:t>
      </w:r>
      <w:r w:rsidR="00810BEC" w:rsidRPr="00A93E95">
        <w:rPr>
          <w:rFonts w:ascii="Times New Roman" w:hAnsi="Times New Roman" w:cs="Times New Roman"/>
          <w:sz w:val="24"/>
          <w:szCs w:val="24"/>
        </w:rPr>
        <w:t xml:space="preserve">did they live </w:t>
      </w:r>
      <w:r w:rsidRPr="00A93E95">
        <w:rPr>
          <w:rFonts w:ascii="Times New Roman" w:hAnsi="Times New Roman" w:cs="Times New Roman"/>
          <w:sz w:val="24"/>
          <w:szCs w:val="24"/>
        </w:rPr>
        <w:t>and where are they from?</w:t>
      </w:r>
    </w:p>
    <w:p w14:paraId="02252970" w14:textId="61D7F794" w:rsidR="00CC007D" w:rsidRPr="00A93E95" w:rsidRDefault="00867027" w:rsidP="00CC007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t>What</w:t>
      </w:r>
      <w:r w:rsidR="00810BEC" w:rsidRPr="00A93E95">
        <w:rPr>
          <w:rFonts w:ascii="Times New Roman" w:hAnsi="Times New Roman" w:cs="Times New Roman"/>
          <w:sz w:val="24"/>
          <w:szCs w:val="24"/>
        </w:rPr>
        <w:t xml:space="preserve"> factors</w:t>
      </w:r>
      <w:r w:rsidRPr="00A93E95">
        <w:rPr>
          <w:rFonts w:ascii="Times New Roman" w:hAnsi="Times New Roman" w:cs="Times New Roman"/>
          <w:sz w:val="24"/>
          <w:szCs w:val="24"/>
        </w:rPr>
        <w:t xml:space="preserve"> could have</w:t>
      </w:r>
      <w:r w:rsidR="00810BEC" w:rsidRPr="00A93E95">
        <w:rPr>
          <w:rFonts w:ascii="Times New Roman" w:hAnsi="Times New Roman" w:cs="Times New Roman"/>
          <w:sz w:val="24"/>
          <w:szCs w:val="24"/>
        </w:rPr>
        <w:t xml:space="preserve"> generated the</w:t>
      </w:r>
      <w:r w:rsidR="00256323" w:rsidRPr="00A93E95">
        <w:rPr>
          <w:rFonts w:ascii="Times New Roman" w:hAnsi="Times New Roman" w:cs="Times New Roman"/>
          <w:sz w:val="24"/>
          <w:szCs w:val="24"/>
        </w:rPr>
        <w:t>ir</w:t>
      </w:r>
      <w:r w:rsidR="00810BEC" w:rsidRPr="00A93E95">
        <w:rPr>
          <w:rFonts w:ascii="Times New Roman" w:hAnsi="Times New Roman" w:cs="Times New Roman"/>
          <w:sz w:val="24"/>
          <w:szCs w:val="24"/>
        </w:rPr>
        <w:t xml:space="preserve"> popularity?</w:t>
      </w:r>
    </w:p>
    <w:p w14:paraId="66B35493" w14:textId="62151C15" w:rsidR="00CC007D" w:rsidRPr="00A93E95" w:rsidRDefault="00810BEC" w:rsidP="00CC007D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t xml:space="preserve">Are there any observable trends in </w:t>
      </w:r>
      <w:r w:rsidR="00867027" w:rsidRPr="00A93E95">
        <w:rPr>
          <w:rFonts w:ascii="Times New Roman" w:hAnsi="Times New Roman" w:cs="Times New Roman"/>
          <w:sz w:val="24"/>
          <w:szCs w:val="24"/>
        </w:rPr>
        <w:t>the categorical data provided</w:t>
      </w:r>
      <w:r w:rsidRPr="00A93E95">
        <w:rPr>
          <w:rFonts w:ascii="Times New Roman" w:hAnsi="Times New Roman" w:cs="Times New Roman"/>
          <w:sz w:val="24"/>
          <w:szCs w:val="24"/>
        </w:rPr>
        <w:t>?</w:t>
      </w:r>
    </w:p>
    <w:p w14:paraId="6292C7A7" w14:textId="14E09A56" w:rsidR="00CC007D" w:rsidRPr="00A93E95" w:rsidRDefault="00CC007D" w:rsidP="00A24356">
      <w:pPr>
        <w:pStyle w:val="Heading1"/>
      </w:pPr>
      <w:r w:rsidRPr="00A93E95">
        <w:t>Data Preparation Plan</w:t>
      </w:r>
      <w:r w:rsidR="00810BEC" w:rsidRPr="00A93E95">
        <w:t>:</w:t>
      </w:r>
    </w:p>
    <w:p w14:paraId="34022E6E" w14:textId="77777777" w:rsidR="00CC007D" w:rsidRPr="00A93E95" w:rsidRDefault="00CC007D" w:rsidP="00CC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t>Load the data into Python</w:t>
      </w:r>
    </w:p>
    <w:p w14:paraId="06E1A220" w14:textId="07969D41" w:rsidR="00810BEC" w:rsidRPr="00A93E95" w:rsidRDefault="00810BEC" w:rsidP="00810B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t xml:space="preserve">Explore and clean the data for anomalies, missing data, format </w:t>
      </w:r>
      <w:r w:rsidR="00867027" w:rsidRPr="00A93E95">
        <w:rPr>
          <w:rFonts w:ascii="Times New Roman" w:hAnsi="Times New Roman" w:cs="Times New Roman"/>
          <w:sz w:val="24"/>
          <w:szCs w:val="24"/>
        </w:rPr>
        <w:t>in</w:t>
      </w:r>
      <w:r w:rsidRPr="00A93E95">
        <w:rPr>
          <w:rFonts w:ascii="Times New Roman" w:hAnsi="Times New Roman" w:cs="Times New Roman"/>
          <w:sz w:val="24"/>
          <w:szCs w:val="24"/>
        </w:rPr>
        <w:t>consistency, etc.</w:t>
      </w:r>
    </w:p>
    <w:p w14:paraId="595BF138" w14:textId="199C1714" w:rsidR="00CC007D" w:rsidRPr="00A93E95" w:rsidRDefault="00CC007D" w:rsidP="00CC00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lastRenderedPageBreak/>
        <w:t xml:space="preserve">Resolve any issues related to the previous step, including deciding how to handle </w:t>
      </w:r>
      <w:r w:rsidR="00810BEC" w:rsidRPr="00A93E95">
        <w:rPr>
          <w:rFonts w:ascii="Times New Roman" w:hAnsi="Times New Roman" w:cs="Times New Roman"/>
          <w:sz w:val="24"/>
          <w:szCs w:val="24"/>
        </w:rPr>
        <w:t>missing data or lack of format uniformity</w:t>
      </w:r>
    </w:p>
    <w:p w14:paraId="31D7D83D" w14:textId="160F89A2" w:rsidR="00810BEC" w:rsidRPr="00A93E95" w:rsidRDefault="00810BEC" w:rsidP="00810B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93E95">
        <w:rPr>
          <w:rFonts w:ascii="Times New Roman" w:hAnsi="Times New Roman" w:cs="Times New Roman"/>
          <w:sz w:val="24"/>
          <w:szCs w:val="24"/>
        </w:rPr>
        <w:t xml:space="preserve">Filter, gather, and export data into </w:t>
      </w:r>
      <w:r w:rsidR="0092795E">
        <w:rPr>
          <w:rFonts w:ascii="Times New Roman" w:hAnsi="Times New Roman" w:cs="Times New Roman"/>
          <w:sz w:val="24"/>
          <w:szCs w:val="24"/>
        </w:rPr>
        <w:t xml:space="preserve">a smaller </w:t>
      </w:r>
      <w:r w:rsidRPr="00A93E95">
        <w:rPr>
          <w:rFonts w:ascii="Times New Roman" w:hAnsi="Times New Roman" w:cs="Times New Roman"/>
          <w:sz w:val="24"/>
          <w:szCs w:val="24"/>
        </w:rPr>
        <w:t>data set that can help the analysis through smaller tasks</w:t>
      </w:r>
    </w:p>
    <w:p w14:paraId="15E613F8" w14:textId="175C6946" w:rsidR="00810BEC" w:rsidRPr="00A93E95" w:rsidRDefault="00A24356" w:rsidP="00A24356">
      <w:pPr>
        <w:pStyle w:val="Heading1"/>
      </w:pPr>
      <w:r>
        <w:t>Analysis and Visualization</w:t>
      </w:r>
    </w:p>
    <w:p w14:paraId="3CD92EC0" w14:textId="0F8BC258" w:rsidR="00810BEC" w:rsidRDefault="00810BEC" w:rsidP="00A24356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A24356">
        <w:rPr>
          <w:rFonts w:ascii="Times New Roman" w:hAnsi="Times New Roman"/>
          <w:sz w:val="24"/>
          <w:szCs w:val="24"/>
        </w:rPr>
        <w:t>Start the analysis</w:t>
      </w:r>
    </w:p>
    <w:p w14:paraId="7FAB7664" w14:textId="03DD598E" w:rsidR="00253B78" w:rsidRPr="00A24356" w:rsidRDefault="00253B78" w:rsidP="00A24356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Aggregate data</w:t>
      </w:r>
      <w:r w:rsidR="00C621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country, continent, and sex</w:t>
      </w:r>
      <w:r w:rsidR="00C621A4">
        <w:rPr>
          <w:rFonts w:ascii="Times New Roman" w:hAnsi="Times New Roman"/>
          <w:sz w:val="24"/>
          <w:szCs w:val="24"/>
        </w:rPr>
        <w:t>, etc.</w:t>
      </w:r>
    </w:p>
    <w:p w14:paraId="58775F0D" w14:textId="5DC144F9" w:rsidR="00933B8F" w:rsidRDefault="00810BEC" w:rsidP="00A24356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A24356">
        <w:rPr>
          <w:rFonts w:ascii="Times New Roman" w:hAnsi="Times New Roman"/>
          <w:sz w:val="24"/>
          <w:szCs w:val="24"/>
        </w:rPr>
        <w:t>Visualization of results</w:t>
      </w:r>
    </w:p>
    <w:p w14:paraId="5A7FDAA0" w14:textId="75F3019D" w:rsidR="00C621A4" w:rsidRDefault="00C621A4" w:rsidP="00C621A4">
      <w:pPr>
        <w:rPr>
          <w:rFonts w:ascii="Times New Roman" w:eastAsiaTheme="minorHAnsi" w:hAnsi="Times New Roman" w:cstheme="minorBidi"/>
          <w:sz w:val="24"/>
          <w:szCs w:val="24"/>
        </w:rPr>
      </w:pPr>
    </w:p>
    <w:p w14:paraId="0691EDE8" w14:textId="27609927" w:rsidR="00C621A4" w:rsidRPr="00C621A4" w:rsidRDefault="00C621A4" w:rsidP="00C621A4">
      <w:pPr>
        <w:tabs>
          <w:tab w:val="left" w:pos="5760"/>
        </w:tabs>
      </w:pPr>
      <w:r>
        <w:tab/>
      </w:r>
      <w:bookmarkStart w:id="0" w:name="_GoBack"/>
      <w:bookmarkEnd w:id="0"/>
    </w:p>
    <w:sectPr w:rsidR="00C621A4" w:rsidRPr="00C621A4" w:rsidSect="006F57FD">
      <w:footerReference w:type="even" r:id="rId8"/>
      <w:footerReference w:type="default" r:id="rId9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8CDE" w14:textId="77777777" w:rsidR="00CC007D" w:rsidRDefault="00CC007D" w:rsidP="00785540">
      <w:pPr>
        <w:spacing w:before="0"/>
      </w:pPr>
      <w:r>
        <w:separator/>
      </w:r>
    </w:p>
  </w:endnote>
  <w:endnote w:type="continuationSeparator" w:id="0">
    <w:p w14:paraId="360592DF" w14:textId="77777777" w:rsidR="00CC007D" w:rsidRDefault="00CC007D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C621A4">
    <w:pPr>
      <w:pStyle w:val="Footer"/>
    </w:pPr>
  </w:p>
  <w:p w14:paraId="46E6AA0B" w14:textId="77777777" w:rsidR="00B336C5" w:rsidRDefault="00C621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1F36C" w14:textId="578080D8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B2F9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956C" w14:textId="77777777" w:rsidR="00CC007D" w:rsidRDefault="00CC007D" w:rsidP="00785540">
      <w:pPr>
        <w:spacing w:before="0"/>
      </w:pPr>
      <w:r>
        <w:separator/>
      </w:r>
    </w:p>
  </w:footnote>
  <w:footnote w:type="continuationSeparator" w:id="0">
    <w:p w14:paraId="73A2510B" w14:textId="77777777" w:rsidR="00CC007D" w:rsidRDefault="00CC007D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243AC"/>
    <w:multiLevelType w:val="hybridMultilevel"/>
    <w:tmpl w:val="CEECB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3D5255"/>
    <w:multiLevelType w:val="hybridMultilevel"/>
    <w:tmpl w:val="8D1A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5F93B5E"/>
    <w:multiLevelType w:val="hybridMultilevel"/>
    <w:tmpl w:val="73FE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4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7"/>
  </w:num>
  <w:num w:numId="16">
    <w:abstractNumId w:val="27"/>
  </w:num>
  <w:num w:numId="17">
    <w:abstractNumId w:val="26"/>
  </w:num>
  <w:num w:numId="18">
    <w:abstractNumId w:val="19"/>
  </w:num>
  <w:num w:numId="19">
    <w:abstractNumId w:val="21"/>
  </w:num>
  <w:num w:numId="20">
    <w:abstractNumId w:val="10"/>
  </w:num>
  <w:num w:numId="21">
    <w:abstractNumId w:val="14"/>
  </w:num>
  <w:num w:numId="22">
    <w:abstractNumId w:val="13"/>
  </w:num>
  <w:num w:numId="23">
    <w:abstractNumId w:val="15"/>
  </w:num>
  <w:num w:numId="24">
    <w:abstractNumId w:val="28"/>
  </w:num>
  <w:num w:numId="25">
    <w:abstractNumId w:val="23"/>
  </w:num>
  <w:num w:numId="26">
    <w:abstractNumId w:val="11"/>
  </w:num>
  <w:num w:numId="27">
    <w:abstractNumId w:val="16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7D"/>
    <w:rsid w:val="00224118"/>
    <w:rsid w:val="00253B78"/>
    <w:rsid w:val="00256323"/>
    <w:rsid w:val="00293B83"/>
    <w:rsid w:val="003551AE"/>
    <w:rsid w:val="00456304"/>
    <w:rsid w:val="004A2D73"/>
    <w:rsid w:val="0068027A"/>
    <w:rsid w:val="00697389"/>
    <w:rsid w:val="006A3CE7"/>
    <w:rsid w:val="006A7166"/>
    <w:rsid w:val="006B00EA"/>
    <w:rsid w:val="00785540"/>
    <w:rsid w:val="00810BEC"/>
    <w:rsid w:val="00867027"/>
    <w:rsid w:val="0092795E"/>
    <w:rsid w:val="00933B8F"/>
    <w:rsid w:val="00A24356"/>
    <w:rsid w:val="00A93E95"/>
    <w:rsid w:val="00B70C90"/>
    <w:rsid w:val="00C621A4"/>
    <w:rsid w:val="00C7209B"/>
    <w:rsid w:val="00CC007D"/>
    <w:rsid w:val="00D8774E"/>
    <w:rsid w:val="00E05653"/>
    <w:rsid w:val="00E87284"/>
    <w:rsid w:val="00EB2F9E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mit/pantheon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d\AppData\Roaming\Microsoft\Templates\Interoffice%20Memo%20(Professional%20design).dotx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44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Meng Synn</cp:lastModifiedBy>
  <cp:revision>22</cp:revision>
  <dcterms:created xsi:type="dcterms:W3CDTF">2019-11-17T22:01:00Z</dcterms:created>
  <dcterms:modified xsi:type="dcterms:W3CDTF">2019-11-17T22:46:00Z</dcterms:modified>
</cp:coreProperties>
</file>